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AA6" w:rsidRDefault="00E61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1E0AA6" w:rsidRDefault="00E614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1E0AA6" w:rsidRDefault="00E61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«НАЦИОНАЛЬНЫЙ ИССЛЕДОВАТЕЛЬСКИЙ</w:t>
      </w:r>
    </w:p>
    <w:p w:rsidR="001E0AA6" w:rsidRDefault="00E61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ТОМСКИЙ ПОЛИТЕХНИЧЕСКИЙ УНИВЕРСИТЕТ»</w:t>
      </w:r>
    </w:p>
    <w:p w:rsidR="001E0AA6" w:rsidRDefault="001E0A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1E0AA6" w:rsidRDefault="00E6143A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ИШИТР</w:t>
      </w:r>
    </w:p>
    <w:p w:rsidR="001E0AA6" w:rsidRDefault="00E6143A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Отделение информационных технологий</w:t>
      </w:r>
    </w:p>
    <w:p w:rsidR="001E0AA6" w:rsidRDefault="00E6143A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09.03.02 Информационные системы и технологии</w:t>
      </w:r>
    </w:p>
    <w:p w:rsidR="001E0AA6" w:rsidRDefault="001E0AA6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1E0AA6" w:rsidRDefault="001E0AA6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1E0AA6" w:rsidRDefault="001E0AA6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1E0AA6" w:rsidRDefault="00E6143A" w:rsidP="63877A3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3877A3C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  <w:r w:rsidRPr="63877A3C">
        <w:rPr>
          <w:rFonts w:ascii="Segoe UI Symbol" w:eastAsia="Segoe UI Symbol" w:hAnsi="Segoe UI Symbol" w:cs="Segoe UI Symbol"/>
          <w:sz w:val="28"/>
          <w:szCs w:val="28"/>
        </w:rPr>
        <w:t>№ 1</w:t>
      </w:r>
    </w:p>
    <w:p w:rsidR="001E0AA6" w:rsidRDefault="001E0AA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E0AA6" w:rsidRDefault="00E6143A" w:rsidP="7760219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7602194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eastAsia="Times New Roman" w:hAnsi="Times New Roman" w:cs="Times New Roman"/>
          <w:sz w:val="28"/>
        </w:rPr>
        <w:br/>
      </w:r>
      <w:r w:rsidRPr="776021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7602194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E7336F" w:rsidRPr="00E7336F">
        <w:rPr>
          <w:rFonts w:ascii="Times New Roman" w:eastAsia="Times New Roman" w:hAnsi="Times New Roman" w:cs="Times New Roman"/>
          <w:b/>
          <w:bCs/>
          <w:sz w:val="28"/>
          <w:szCs w:val="28"/>
        </w:rPr>
        <w:t>Архитектура информационных систем</w:t>
      </w:r>
      <w:r w:rsidRPr="77602194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1E0AA6" w:rsidRDefault="001E0AA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E0AA6" w:rsidRDefault="001E0A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E0AA6" w:rsidRDefault="001E0AA6">
      <w:pPr>
        <w:tabs>
          <w:tab w:val="left" w:pos="751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1E0AA6" w:rsidRDefault="001E0AA6">
      <w:pPr>
        <w:tabs>
          <w:tab w:val="left" w:pos="751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1E0AA6" w:rsidRDefault="001E0AA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1E0AA6" w:rsidRDefault="00E6143A">
      <w:pPr>
        <w:tabs>
          <w:tab w:val="center" w:pos="5387"/>
          <w:tab w:val="right" w:pos="97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1E0AA6" w:rsidRDefault="00E6143A" w:rsidP="77602194">
      <w:pPr>
        <w:tabs>
          <w:tab w:val="center" w:pos="4590"/>
          <w:tab w:val="right" w:pos="9354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77602194">
        <w:rPr>
          <w:rFonts w:ascii="Times New Roman" w:eastAsia="Times New Roman" w:hAnsi="Times New Roman" w:cs="Times New Roman"/>
          <w:sz w:val="28"/>
          <w:szCs w:val="28"/>
        </w:rPr>
        <w:t>студент гр. 8И11</w:t>
      </w:r>
      <w:r>
        <w:tab/>
      </w:r>
      <w:r w:rsidRPr="77602194">
        <w:rPr>
          <w:rFonts w:ascii="Times New Roman" w:eastAsia="Times New Roman" w:hAnsi="Times New Roman" w:cs="Times New Roman"/>
          <w:sz w:val="28"/>
          <w:szCs w:val="28"/>
        </w:rPr>
        <w:t>______________</w:t>
      </w:r>
      <w:r>
        <w:tab/>
      </w:r>
      <w:r w:rsidRPr="77602194">
        <w:rPr>
          <w:rFonts w:ascii="Times New Roman" w:eastAsia="Times New Roman" w:hAnsi="Times New Roman" w:cs="Times New Roman"/>
          <w:sz w:val="28"/>
          <w:szCs w:val="28"/>
        </w:rPr>
        <w:t>Мандриков А.Д</w:t>
      </w:r>
    </w:p>
    <w:p w:rsidR="77602194" w:rsidRDefault="77602194" w:rsidP="77602194">
      <w:pPr>
        <w:tabs>
          <w:tab w:val="center" w:pos="4590"/>
          <w:tab w:val="right" w:pos="9354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E0AA6" w:rsidRDefault="00E6143A">
      <w:pPr>
        <w:tabs>
          <w:tab w:val="left" w:pos="5103"/>
          <w:tab w:val="right" w:pos="977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</w:p>
    <w:p w:rsidR="001E0AA6" w:rsidRDefault="77602194" w:rsidP="77602194">
      <w:pPr>
        <w:tabs>
          <w:tab w:val="center" w:pos="4680"/>
          <w:tab w:val="right" w:pos="9354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77602194">
        <w:rPr>
          <w:rFonts w:ascii="Times New Roman" w:eastAsia="Times New Roman" w:hAnsi="Times New Roman" w:cs="Times New Roman"/>
          <w:sz w:val="28"/>
          <w:szCs w:val="28"/>
        </w:rPr>
        <w:t xml:space="preserve">ассистент </w:t>
      </w:r>
      <w:r w:rsidR="00E6143A" w:rsidRPr="63877A3C">
        <w:rPr>
          <w:rFonts w:ascii="Times New Roman" w:eastAsia="Times New Roman" w:hAnsi="Times New Roman" w:cs="Times New Roman"/>
          <w:sz w:val="28"/>
          <w:szCs w:val="28"/>
        </w:rPr>
        <w:t xml:space="preserve"> ОИТ</w:t>
      </w:r>
      <w:proofErr w:type="gramEnd"/>
      <w:r w:rsidR="00E6143A">
        <w:tab/>
      </w:r>
      <w:r w:rsidR="00E6143A" w:rsidRPr="63877A3C">
        <w:rPr>
          <w:rFonts w:ascii="Times New Roman" w:eastAsia="Times New Roman" w:hAnsi="Times New Roman" w:cs="Times New Roman"/>
          <w:sz w:val="28"/>
          <w:szCs w:val="28"/>
        </w:rPr>
        <w:t>______________</w:t>
      </w:r>
      <w:r w:rsidR="00E6143A">
        <w:tab/>
      </w:r>
      <w:proofErr w:type="spellStart"/>
      <w:r w:rsidR="00E7336F">
        <w:rPr>
          <w:rFonts w:ascii="Times New Roman" w:eastAsia="Times New Roman" w:hAnsi="Times New Roman" w:cs="Times New Roman"/>
          <w:sz w:val="28"/>
          <w:szCs w:val="28"/>
        </w:rPr>
        <w:t>Коровкин</w:t>
      </w:r>
      <w:proofErr w:type="spellEnd"/>
      <w:r w:rsidRPr="776021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336F">
        <w:rPr>
          <w:rFonts w:ascii="Times New Roman" w:eastAsia="Times New Roman" w:hAnsi="Times New Roman" w:cs="Times New Roman"/>
          <w:sz w:val="28"/>
          <w:szCs w:val="28"/>
        </w:rPr>
        <w:t>В</w:t>
      </w:r>
      <w:r w:rsidRPr="77602194">
        <w:rPr>
          <w:rFonts w:ascii="Times New Roman" w:eastAsia="Times New Roman" w:hAnsi="Times New Roman" w:cs="Times New Roman"/>
          <w:sz w:val="28"/>
          <w:szCs w:val="28"/>
        </w:rPr>
        <w:t>.А.</w:t>
      </w:r>
    </w:p>
    <w:p w:rsidR="001E0AA6" w:rsidRDefault="001E0AA6" w:rsidP="77602194">
      <w:pPr>
        <w:tabs>
          <w:tab w:val="center" w:pos="5387"/>
          <w:tab w:val="right" w:pos="9354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E0AA6" w:rsidRDefault="001E0AA6" w:rsidP="0322C105">
      <w:pPr>
        <w:tabs>
          <w:tab w:val="left" w:pos="4111"/>
          <w:tab w:val="left" w:pos="751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E0AA6" w:rsidRDefault="00E6143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Томск 2023</w:t>
      </w:r>
    </w:p>
    <w:p w:rsidR="001E0AA6" w:rsidRDefault="00E6143A" w:rsidP="0322C105">
      <w:pPr>
        <w:keepNext/>
        <w:keepLines/>
        <w:pageBreakBefore/>
        <w:spacing w:before="240" w:after="120" w:line="360" w:lineRule="auto"/>
        <w:ind w:left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3877A3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Основная часть.</w:t>
      </w:r>
    </w:p>
    <w:p w:rsidR="001E0AA6" w:rsidRDefault="00E7336F" w:rsidP="0322C105">
      <w:pPr>
        <w:spacing w:before="120" w:after="12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 </w:t>
      </w:r>
      <w:r w:rsidRPr="00E7336F">
        <w:rPr>
          <w:rFonts w:ascii="Times New Roman" w:eastAsia="Times New Roman" w:hAnsi="Times New Roman" w:cs="Times New Roman"/>
          <w:b/>
          <w:bCs/>
          <w:sz w:val="28"/>
          <w:szCs w:val="28"/>
        </w:rPr>
        <w:t>на лабораторную работу</w:t>
      </w:r>
    </w:p>
    <w:p w:rsidR="00E7336F" w:rsidRDefault="00E7336F" w:rsidP="00E7336F">
      <w:pPr>
        <w:spacing w:before="120" w:after="12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E7336F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работы необходимо: Разработать консольное приложение для работы с данными из текстового файла в формате CSV. Используемая среда разработки MS </w:t>
      </w:r>
      <w:proofErr w:type="spellStart"/>
      <w:r w:rsidRPr="00E7336F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E733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336F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E7336F">
        <w:rPr>
          <w:rFonts w:ascii="Times New Roman" w:eastAsia="Times New Roman" w:hAnsi="Times New Roman" w:cs="Times New Roman"/>
          <w:sz w:val="28"/>
          <w:szCs w:val="28"/>
        </w:rPr>
        <w:t>, язык – C#.</w:t>
      </w:r>
    </w:p>
    <w:p w:rsidR="00E7336F" w:rsidRDefault="00E7336F" w:rsidP="00E7336F">
      <w:pPr>
        <w:spacing w:before="120" w:after="12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D50A3">
        <w:rPr>
          <w:rFonts w:ascii="Times New Roman" w:eastAsia="Times New Roman" w:hAnsi="Times New Roman" w:cs="Times New Roman"/>
          <w:b/>
          <w:sz w:val="28"/>
          <w:szCs w:val="28"/>
        </w:rPr>
        <w:t>Сущность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Яхт-клуб</w:t>
      </w:r>
    </w:p>
    <w:p w:rsidR="00E7336F" w:rsidRDefault="00E6143A" w:rsidP="00E7336F">
      <w:pPr>
        <w:spacing w:before="120" w:after="12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ab/>
      </w:r>
      <w:r w:rsidR="00E7336F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класса, реализующего сущность.</w:t>
      </w:r>
    </w:p>
    <w:p w:rsidR="00E7336F" w:rsidRPr="002D50A3" w:rsidRDefault="00E7336F" w:rsidP="00E7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E7336F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2D50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7336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D50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7336F">
        <w:rPr>
          <w:rFonts w:ascii="Cascadia Mono" w:hAnsi="Cascadia Mono" w:cs="Cascadia Mono"/>
          <w:color w:val="2B91AF"/>
          <w:sz w:val="19"/>
          <w:szCs w:val="19"/>
          <w:lang w:val="en-US"/>
        </w:rPr>
        <w:t>YachtClub</w:t>
      </w:r>
      <w:proofErr w:type="spellEnd"/>
    </w:p>
    <w:p w:rsidR="00E7336F" w:rsidRPr="00E7336F" w:rsidRDefault="00E7336F" w:rsidP="00E7336F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7336F" w:rsidRPr="00E7336F" w:rsidRDefault="00E7336F" w:rsidP="00E7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33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33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proofErr w:type="gramStart"/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733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733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7336F" w:rsidRPr="00E7336F" w:rsidRDefault="00E7336F" w:rsidP="00E7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33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336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 </w:t>
      </w:r>
      <w:proofErr w:type="gramStart"/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733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733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7336F" w:rsidRPr="00E7336F" w:rsidRDefault="00E7336F" w:rsidP="00E7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33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33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>NumberOfYachts</w:t>
      </w:r>
      <w:proofErr w:type="spellEnd"/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733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733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7336F" w:rsidRPr="00E7336F" w:rsidRDefault="00E7336F" w:rsidP="00E7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33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336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>NumberOfPlaces</w:t>
      </w:r>
      <w:proofErr w:type="spellEnd"/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733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733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7336F" w:rsidRPr="00E7336F" w:rsidRDefault="00E7336F" w:rsidP="00E733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336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336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>HasPool</w:t>
      </w:r>
      <w:proofErr w:type="spellEnd"/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E7336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7336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7336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E0AA6" w:rsidRDefault="00E7336F" w:rsidP="007B69B5">
      <w:pPr>
        <w:spacing w:before="120" w:after="12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</w:p>
    <w:p w:rsidR="007B69B5" w:rsidRDefault="007B69B5" w:rsidP="007B69B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Класс имеет 5 полей в которых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храняться</w:t>
      </w:r>
      <w:proofErr w:type="spellEnd"/>
      <w:r w:rsidRPr="007B69B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B69B5" w:rsidRDefault="007B69B5" w:rsidP="007B69B5">
      <w:pPr>
        <w:pStyle w:val="a4"/>
        <w:numPr>
          <w:ilvl w:val="0"/>
          <w:numId w:val="3"/>
        </w:numPr>
        <w:spacing w:before="120" w:after="120" w:line="360" w:lineRule="auto"/>
        <w:rPr>
          <w:rFonts w:eastAsia="Times New Roman" w:cs="Times New Roman"/>
          <w:szCs w:val="28"/>
        </w:rPr>
      </w:pPr>
      <w:r w:rsidRPr="007B69B5">
        <w:rPr>
          <w:rFonts w:eastAsia="Times New Roman" w:cs="Times New Roman"/>
          <w:szCs w:val="28"/>
          <w:lang w:val="en-US"/>
        </w:rPr>
        <w:t xml:space="preserve">Name </w:t>
      </w:r>
      <w:r w:rsidRPr="007B69B5">
        <w:rPr>
          <w:rFonts w:eastAsia="Times New Roman" w:cs="Times New Roman"/>
          <w:szCs w:val="28"/>
        </w:rPr>
        <w:t>– название клуба</w:t>
      </w:r>
    </w:p>
    <w:p w:rsidR="007B69B5" w:rsidRDefault="007B69B5" w:rsidP="007B69B5">
      <w:pPr>
        <w:pStyle w:val="a4"/>
        <w:numPr>
          <w:ilvl w:val="0"/>
          <w:numId w:val="3"/>
        </w:numPr>
        <w:spacing w:before="120" w:after="120" w:line="36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 xml:space="preserve">Address – </w:t>
      </w:r>
      <w:r>
        <w:rPr>
          <w:rFonts w:eastAsia="Times New Roman" w:cs="Times New Roman"/>
          <w:szCs w:val="28"/>
        </w:rPr>
        <w:t>адрес клуба</w:t>
      </w:r>
    </w:p>
    <w:p w:rsidR="007B69B5" w:rsidRDefault="007B69B5" w:rsidP="007B69B5">
      <w:pPr>
        <w:pStyle w:val="a4"/>
        <w:numPr>
          <w:ilvl w:val="0"/>
          <w:numId w:val="3"/>
        </w:numPr>
        <w:spacing w:before="120" w:after="120" w:line="360" w:lineRule="auto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  <w:lang w:val="en-US"/>
        </w:rPr>
        <w:t>NumberOfYachts</w:t>
      </w:r>
      <w:proofErr w:type="spellEnd"/>
      <w:r>
        <w:rPr>
          <w:rFonts w:eastAsia="Times New Roman" w:cs="Times New Roman"/>
          <w:szCs w:val="28"/>
          <w:lang w:val="en-US"/>
        </w:rPr>
        <w:t xml:space="preserve"> – </w:t>
      </w:r>
      <w:r>
        <w:rPr>
          <w:rFonts w:eastAsia="Times New Roman" w:cs="Times New Roman"/>
          <w:szCs w:val="28"/>
        </w:rPr>
        <w:t>число яхт</w:t>
      </w:r>
    </w:p>
    <w:p w:rsidR="007B69B5" w:rsidRDefault="007B69B5" w:rsidP="007B69B5">
      <w:pPr>
        <w:pStyle w:val="a4"/>
        <w:numPr>
          <w:ilvl w:val="0"/>
          <w:numId w:val="3"/>
        </w:numPr>
        <w:spacing w:before="120" w:after="120" w:line="360" w:lineRule="auto"/>
        <w:rPr>
          <w:rFonts w:eastAsia="Times New Roman" w:cs="Times New Roman"/>
          <w:szCs w:val="28"/>
        </w:rPr>
      </w:pPr>
      <w:proofErr w:type="spellStart"/>
      <w:r w:rsidRPr="007B69B5">
        <w:rPr>
          <w:rFonts w:eastAsia="Times New Roman" w:cs="Times New Roman"/>
          <w:szCs w:val="28"/>
          <w:lang w:val="en-US"/>
        </w:rPr>
        <w:t>NumberOf</w:t>
      </w:r>
      <w:r>
        <w:rPr>
          <w:rFonts w:eastAsia="Times New Roman" w:cs="Times New Roman"/>
          <w:szCs w:val="28"/>
          <w:lang w:val="en-US"/>
        </w:rPr>
        <w:t>Place</w:t>
      </w:r>
      <w:r w:rsidRPr="007B69B5">
        <w:rPr>
          <w:rFonts w:eastAsia="Times New Roman" w:cs="Times New Roman"/>
          <w:szCs w:val="28"/>
          <w:lang w:val="en-US"/>
        </w:rPr>
        <w:t>s</w:t>
      </w:r>
      <w:proofErr w:type="spellEnd"/>
      <w:r>
        <w:rPr>
          <w:rFonts w:eastAsia="Times New Roman" w:cs="Times New Roman"/>
          <w:szCs w:val="28"/>
          <w:lang w:val="en-US"/>
        </w:rPr>
        <w:t xml:space="preserve"> – </w:t>
      </w:r>
      <w:r>
        <w:rPr>
          <w:rFonts w:eastAsia="Times New Roman" w:cs="Times New Roman"/>
          <w:szCs w:val="28"/>
        </w:rPr>
        <w:t>число мест</w:t>
      </w:r>
    </w:p>
    <w:p w:rsidR="007B69B5" w:rsidRDefault="007B69B5" w:rsidP="007B69B5">
      <w:pPr>
        <w:pStyle w:val="a4"/>
        <w:keepNext/>
        <w:keepLines/>
        <w:numPr>
          <w:ilvl w:val="0"/>
          <w:numId w:val="3"/>
        </w:numPr>
        <w:spacing w:before="240" w:after="120" w:line="360" w:lineRule="auto"/>
      </w:pPr>
      <w:proofErr w:type="spellStart"/>
      <w:r w:rsidRPr="007B69B5">
        <w:rPr>
          <w:rFonts w:eastAsia="Times New Roman" w:cs="Times New Roman"/>
          <w:szCs w:val="28"/>
          <w:lang w:val="en-US"/>
        </w:rPr>
        <w:t>HasPool</w:t>
      </w:r>
      <w:proofErr w:type="spellEnd"/>
      <w:r w:rsidRPr="007B69B5">
        <w:rPr>
          <w:rFonts w:eastAsia="Times New Roman" w:cs="Times New Roman"/>
          <w:szCs w:val="28"/>
        </w:rPr>
        <w:t xml:space="preserve"> – </w:t>
      </w:r>
      <w:r w:rsidRPr="007B69B5">
        <w:rPr>
          <w:rFonts w:eastAsia="Times New Roman" w:cs="Times New Roman"/>
          <w:szCs w:val="28"/>
          <w:lang w:val="en-US"/>
        </w:rPr>
        <w:t>true</w:t>
      </w:r>
      <w:r w:rsidRPr="007B69B5">
        <w:rPr>
          <w:rFonts w:eastAsia="Times New Roman" w:cs="Times New Roman"/>
          <w:szCs w:val="28"/>
        </w:rPr>
        <w:t>/</w:t>
      </w:r>
      <w:r w:rsidRPr="007B69B5">
        <w:rPr>
          <w:rFonts w:eastAsia="Times New Roman" w:cs="Times New Roman"/>
          <w:szCs w:val="28"/>
          <w:lang w:val="en-US"/>
        </w:rPr>
        <w:t>false</w:t>
      </w:r>
      <w:r w:rsidRPr="007B69B5">
        <w:rPr>
          <w:rFonts w:eastAsia="Times New Roman" w:cs="Times New Roman"/>
          <w:szCs w:val="28"/>
        </w:rPr>
        <w:t xml:space="preserve"> в зависимости от того есть ли бассейн в клубе</w:t>
      </w:r>
    </w:p>
    <w:p w:rsidR="007B69B5" w:rsidRPr="002D50A3" w:rsidRDefault="00DD1236" w:rsidP="00DD1236">
      <w:pPr>
        <w:spacing w:before="120" w:after="12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 w:rsidRPr="002D50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="007B69B5" w:rsidRPr="002D50A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Program.cs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lab_1;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23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"D:/</w:t>
      </w:r>
      <w:r>
        <w:rPr>
          <w:rFonts w:ascii="Cascadia Mono" w:hAnsi="Cascadia Mono" w:cs="Cascadia Mono"/>
          <w:color w:val="A31515"/>
          <w:sz w:val="19"/>
          <w:szCs w:val="19"/>
        </w:rPr>
        <w:t>учёба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 </w:t>
      </w:r>
      <w:r>
        <w:rPr>
          <w:rFonts w:ascii="Cascadia Mono" w:hAnsi="Cascadia Mono" w:cs="Cascadia Mono"/>
          <w:color w:val="A31515"/>
          <w:sz w:val="19"/>
          <w:szCs w:val="19"/>
        </w:rPr>
        <w:t>сем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архетектуры</w:t>
      </w:r>
      <w:proofErr w:type="spellEnd"/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/lab_1/yachtclubs.csv"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D1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DD1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DD1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файлу</w:t>
      </w:r>
      <w:r w:rsidRPr="00DD1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CSV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YachtClubController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dataHandler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</w:t>
      </w:r>
      <w:proofErr w:type="spellEnd"/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File.Exists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yachtclubs.csv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путь для создания файла (нажмите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использования пути по умолчанию):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customPath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customPath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customPath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dataHandler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YachtClubController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dataHandler.WriteRecords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dataHandler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YachtClubController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dataHandler.ReadAllRecords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D04D4" w:rsidRPr="00DD1236" w:rsidRDefault="008D04D4" w:rsidP="008D04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2D50A3">
        <w:rPr>
          <w:rFonts w:ascii="Cascadia Mono" w:hAnsi="Cascadia Mono" w:cs="Cascadia Mono"/>
          <w:color w:val="A31515"/>
          <w:sz w:val="19"/>
          <w:szCs w:val="19"/>
          <w:lang w:val="en-US"/>
        </w:rPr>
        <w:t>"\x1b[3J"</w:t>
      </w:r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Меню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</w:rPr>
        <w:t>Вывести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яхт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клубы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proofErr w:type="spellEnd"/>
      <w:r w:rsidRPr="002D50A3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2D50A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D50A3">
        <w:rPr>
          <w:rFonts w:ascii="Cascadia Mono" w:hAnsi="Cascadia Mono" w:cs="Cascadia Mono"/>
          <w:color w:val="A31515"/>
          <w:sz w:val="19"/>
          <w:szCs w:val="19"/>
        </w:rPr>
        <w:t xml:space="preserve">"2. </w:t>
      </w:r>
      <w:r>
        <w:rPr>
          <w:rFonts w:ascii="Cascadia Mono" w:hAnsi="Cascadia Mono" w:cs="Cascadia Mono"/>
          <w:color w:val="A31515"/>
          <w:sz w:val="19"/>
          <w:szCs w:val="19"/>
        </w:rPr>
        <w:t>Добавить новый яхт-клуб"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"3. Удалить яхт-клуб по индексу"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"4. Изменить яхт-клуб по индексу"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"5. Загрузить яхт-клубы из файла"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"6. Сохранить яхт-клубы в файл"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"7. Выйти"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1236" w:rsidRPr="002D50A3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D50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Console.ReadKey(</w:t>
      </w:r>
      <w:proofErr w:type="gramStart"/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>).Key</w:t>
      </w:r>
      <w:proofErr w:type="gramEnd"/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D50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2D50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нажатую</w:t>
      </w:r>
      <w:r w:rsidRPr="002D50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клавишу</w:t>
      </w:r>
    </w:p>
    <w:p w:rsidR="00DD1236" w:rsidRPr="002D50A3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ConsoleKey.D1: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DisplayYachtClubs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ConsoleKey.D2: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AddYachtClub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dataHandler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ConsoleKey.D3: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RemoveYachtClub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dataHandler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ConsoleKey.D4: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ModifyYachtClub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dataHandler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ConsoleKey.D5: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dataHandler.ReadAllRecords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ConsoleKey.D6: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dataHandler.WriteRecords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ConsoleKey.D7: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Environment.Exit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ConsoleKey.Escape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DD1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Выход</w:t>
      </w:r>
      <w:r w:rsidRPr="00DD1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DD1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клавише</w:t>
      </w:r>
      <w:r w:rsidRPr="00DD1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"Esc"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Environment.Exit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Попробуйте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снова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DisplayYachtClubs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D04D4" w:rsidRPr="008D04D4" w:rsidRDefault="008D04D4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04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Console.WriteLine(</w:t>
      </w:r>
      <w:r w:rsidRPr="002D50A3">
        <w:rPr>
          <w:rFonts w:ascii="Cascadia Mono" w:hAnsi="Cascadia Mono" w:cs="Cascadia Mono"/>
          <w:color w:val="A31515"/>
          <w:sz w:val="19"/>
          <w:szCs w:val="19"/>
          <w:lang w:val="en-US"/>
        </w:rPr>
        <w:t>"\x1b[3J"</w:t>
      </w:r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яхт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клубов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yachtClubs.Count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$"------------------------------------"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$"------------------------------------"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].Name</w:t>
      </w:r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].Address</w:t>
      </w:r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яхт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NumberOfYachts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NumberOfPlaces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Наличие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бассейна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HasPool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продолжения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AddYachtClub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YachtClubController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dataHandler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Добавление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нового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яхт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клуба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 =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яхт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numberOfYachts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numberOfPlaces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Наличие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бассейна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(true/false): 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hasPool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newClub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</w:t>
      </w:r>
      <w:proofErr w:type="spellEnd"/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name,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Address = address,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NumberOfYachts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numberOfYachts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NumberOfPlaces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numberOfPlaces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HasPool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hasPool</w:t>
      </w:r>
      <w:proofErr w:type="spellEnd"/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yachtClubs.Add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newClub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Яхт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клуб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добавлен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FormatException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Произошла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продолжения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RemoveYachtClub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YachtClubController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dataHandler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Удаление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яхт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клуба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индексу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индекс яхт-клуба для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 &amp;&amp; index &gt;= 0 &amp;&amp; index &lt;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yachtClubs.Count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yachtClubs.RemoveAt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(index);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Яхт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клуб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удаления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яхт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клуба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продолжения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ModifyYachtClub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YachtClubController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dataHandler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Console.Clear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Изменение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яхт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клуба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индексу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индекс яхт-клуба для изменения: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1236" w:rsidRPr="002D50A3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D50A3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DD1236" w:rsidRPr="002D50A3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 &amp;&amp; index &gt;= 0 &amp;&amp; index &lt;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yachtClubs.Count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"Текущие данные для яхт-клуба:"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[index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].Name</w:t>
      </w:r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[index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].Address</w:t>
      </w:r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яхт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[index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NumberOfYachts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[index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NumberOfPlaces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2D50A3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2D50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Наличие</w:t>
      </w:r>
      <w:r w:rsidRPr="002D50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бассейна</w:t>
      </w:r>
      <w:r w:rsidRPr="002D50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>{yachtClubs[index</w:t>
      </w:r>
      <w:proofErr w:type="gramStart"/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>].HasPool</w:t>
      </w:r>
      <w:proofErr w:type="gramEnd"/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2D50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"Новое название (оставьте пустым для сохранения текущего):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(name))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[index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].Name</w:t>
      </w:r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name;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оставьте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пустым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сохранения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текущего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 =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(address))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[index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].Address</w:t>
      </w:r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address;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Новое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яхт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оставьте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пустым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сохранения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текущего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numberOfYachtsStr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numberOfYachtsStr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numberOfYachtsStr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numberOfYachts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DD1236" w:rsidRPr="002D50A3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D1236" w:rsidRPr="002D50A3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yachtClubs[index</w:t>
      </w:r>
      <w:proofErr w:type="gramStart"/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>].NumberOfYachts</w:t>
      </w:r>
      <w:proofErr w:type="gramEnd"/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numberOfYachts;</w:t>
      </w:r>
    </w:p>
    <w:p w:rsidR="00DD1236" w:rsidRPr="002D50A3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D1236" w:rsidRPr="002D50A3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D50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D1236" w:rsidRPr="002D50A3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"Некорректное значение для количества яхт."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"Новое количество мест (оставьте пустым для сохранения текущего):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numberOfPlacesStr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numberOfPlacesStr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numberOfPlacesStr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numberOfPlaces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[index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NumberOfPlaces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numberOfPlaces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"Некорректное значение для количества мест."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"Наличие бассейна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(оставьте пустым для сохранения текущего):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hasPoolStr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hasPoolStr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hasPoolStr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hasPool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[index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HasPool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hasPool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"Некорректное значение для наличия бассейна."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"Яхт-клуб успешно изменен."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индекс для изменения яхт-клуба."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Некорректный формат ввода."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Произошла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Нажмите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Enter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продолжения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..."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2D50A3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Console.ReadLine();</w:t>
      </w:r>
    </w:p>
    <w:p w:rsidR="00DD1236" w:rsidRPr="002D50A3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D1236" w:rsidRPr="002D50A3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2D50A3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50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D1236" w:rsidRPr="002D50A3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D123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YachtClubController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.cs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lab_1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2B91AF"/>
          <w:sz w:val="19"/>
          <w:szCs w:val="19"/>
          <w:lang w:val="en-US"/>
        </w:rPr>
        <w:t>YachtClubController</w:t>
      </w:r>
      <w:proofErr w:type="spellEnd"/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D1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Путь</w:t>
      </w:r>
      <w:r w:rsidRPr="00DD1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DD1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файлу</w:t>
      </w:r>
      <w:r w:rsidRPr="00DD12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CSV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1236">
        <w:rPr>
          <w:rFonts w:ascii="Cascadia Mono" w:hAnsi="Cascadia Mono" w:cs="Cascadia Mono"/>
          <w:color w:val="2B91AF"/>
          <w:sz w:val="19"/>
          <w:szCs w:val="19"/>
          <w:lang w:val="en-US"/>
        </w:rPr>
        <w:t>YachtClubController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.filePath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для чтения всех записей из файла и возврата списка объектов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YachtClub</w:t>
      </w:r>
      <w:proofErr w:type="spellEnd"/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ReadAllRecords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</w:t>
      </w:r>
      <w:proofErr w:type="spellEnd"/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((line = </w:t>
      </w:r>
      <w:proofErr w:type="spellStart"/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!=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data =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line.Split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что данные в строке корректны, иначе пропускаем строку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data.Length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4)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club =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</w:t>
      </w:r>
      <w:proofErr w:type="spellEnd"/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Name = 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0],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Address = 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1],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NumberOfYachts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(data[2]),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NumberOfPlaces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(data[3]),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HasPool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(data[4])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yachtClubs.Add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(club);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IOException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чтения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"Нажмите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для продолжения..."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yachtClubs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Метод для записи списка объектов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YachtClub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файл CSV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WriteRecords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club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= 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club.Name</w:t>
      </w:r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{club.Address}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{club.NumberOfYachts}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{club.NumberOfPlaces}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{club.HasPool}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(line);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IOException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записи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e.Message</w:t>
      </w:r>
      <w:proofErr w:type="spellEnd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DD12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добавления новой записи в список и сохранения в файле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AddRecord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club)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ReadAllRecords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yachtClubs.Add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(club);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yachtClubs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удаления записи по индексу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RemoveRecord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ReadAllRecords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D12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&gt;= 0 &amp;&amp; index &lt;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yachtClubs.Count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yachtClubs.RemoveAt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(index);</w:t>
      </w:r>
    </w:p>
    <w:p w:rsidR="00DD1236" w:rsidRP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WriteRecords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yachtClubs</w:t>
      </w:r>
      <w:proofErr w:type="spellEnd"/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D12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индекс для удаления записи."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D1236" w:rsidRDefault="00DD1236" w:rsidP="00DD12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1236" w:rsidRPr="00DD1236" w:rsidRDefault="00DD1236" w:rsidP="00DD1236">
      <w:pPr>
        <w:spacing w:before="120" w:after="12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E0AA6" w:rsidRPr="00DD1236" w:rsidRDefault="00E6143A" w:rsidP="007B69B5">
      <w:pPr>
        <w:keepNext/>
        <w:keepLines/>
        <w:spacing w:before="240" w:after="12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B69B5">
        <w:br/>
      </w:r>
      <w:r w:rsidR="00DD1236" w:rsidRPr="00DD1236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 выполнения программы</w:t>
      </w:r>
      <w:r w:rsidR="00DD123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DD1236" w:rsidRDefault="00DD1236" w:rsidP="00DD1236">
      <w:pPr>
        <w:keepNext/>
        <w:spacing w:before="120" w:after="120" w:line="360" w:lineRule="auto"/>
        <w:ind w:firstLine="851"/>
        <w:jc w:val="center"/>
      </w:pPr>
      <w:r w:rsidRPr="00DD123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806E0E" wp14:editId="710ABD8A">
            <wp:extent cx="2762636" cy="1743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A6" w:rsidRDefault="00DD1236" w:rsidP="00DD1236">
      <w:pPr>
        <w:pStyle w:val="a5"/>
        <w:jc w:val="center"/>
        <w:rPr>
          <w:rFonts w:eastAsia="Times New Roman" w:cs="Times New Roman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Меню.</w:t>
      </w:r>
    </w:p>
    <w:p w:rsidR="00DD1236" w:rsidRDefault="00DD1236" w:rsidP="00DD1236">
      <w:pPr>
        <w:keepNext/>
        <w:spacing w:before="120" w:after="120" w:line="360" w:lineRule="auto"/>
        <w:ind w:firstLine="851"/>
        <w:jc w:val="center"/>
      </w:pPr>
      <w:r w:rsidRPr="00DD123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6B7332" wp14:editId="4D2F35C8">
            <wp:extent cx="4163006" cy="550621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36" w:rsidRDefault="00DD1236" w:rsidP="00DD1236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Список клубов.</w:t>
      </w:r>
    </w:p>
    <w:p w:rsidR="00DD1236" w:rsidRDefault="00DD1236" w:rsidP="00DD1236">
      <w:pPr>
        <w:keepNext/>
        <w:jc w:val="center"/>
      </w:pPr>
      <w:r w:rsidRPr="00DD1236">
        <w:rPr>
          <w:noProof/>
        </w:rPr>
        <w:drawing>
          <wp:inline distT="0" distB="0" distL="0" distR="0" wp14:anchorId="1B714DC8" wp14:editId="64C1B790">
            <wp:extent cx="3962953" cy="847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36" w:rsidRPr="00DD1236" w:rsidRDefault="00DD1236" w:rsidP="00DD1236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Удаление элемента.</w:t>
      </w:r>
    </w:p>
    <w:sectPr w:rsidR="00DD1236" w:rsidRPr="00DD1236" w:rsidSect="003C25E3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0A6" w:rsidRDefault="008B50A6" w:rsidP="003C25E3">
      <w:pPr>
        <w:spacing w:after="0" w:line="240" w:lineRule="auto"/>
      </w:pPr>
      <w:r>
        <w:separator/>
      </w:r>
    </w:p>
  </w:endnote>
  <w:endnote w:type="continuationSeparator" w:id="0">
    <w:p w:rsidR="008B50A6" w:rsidRDefault="008B50A6" w:rsidP="003C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2649793"/>
      <w:docPartObj>
        <w:docPartGallery w:val="Page Numbers (Bottom of Page)"/>
        <w:docPartUnique/>
      </w:docPartObj>
    </w:sdtPr>
    <w:sdtEndPr/>
    <w:sdtContent>
      <w:p w:rsidR="00DD1236" w:rsidRDefault="00DD123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0A3">
          <w:rPr>
            <w:noProof/>
          </w:rPr>
          <w:t>10</w:t>
        </w:r>
        <w:r>
          <w:fldChar w:fldCharType="end"/>
        </w:r>
      </w:p>
    </w:sdtContent>
  </w:sdt>
  <w:p w:rsidR="00DD1236" w:rsidRDefault="00DD12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0A6" w:rsidRDefault="008B50A6" w:rsidP="003C25E3">
      <w:pPr>
        <w:spacing w:after="0" w:line="240" w:lineRule="auto"/>
      </w:pPr>
      <w:r>
        <w:separator/>
      </w:r>
    </w:p>
  </w:footnote>
  <w:footnote w:type="continuationSeparator" w:id="0">
    <w:p w:rsidR="008B50A6" w:rsidRDefault="008B50A6" w:rsidP="003C25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0ABE"/>
    <w:multiLevelType w:val="hybridMultilevel"/>
    <w:tmpl w:val="95A8F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2241E"/>
    <w:multiLevelType w:val="multilevel"/>
    <w:tmpl w:val="2E1E7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5FF356E"/>
    <w:multiLevelType w:val="hybridMultilevel"/>
    <w:tmpl w:val="953A412A"/>
    <w:lvl w:ilvl="0" w:tplc="9626D096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6F"/>
    <w:rsid w:val="001E0AA6"/>
    <w:rsid w:val="002D50A3"/>
    <w:rsid w:val="003A231B"/>
    <w:rsid w:val="003A6132"/>
    <w:rsid w:val="003C25E3"/>
    <w:rsid w:val="007B69B5"/>
    <w:rsid w:val="008B50A6"/>
    <w:rsid w:val="008D04D4"/>
    <w:rsid w:val="00DD1236"/>
    <w:rsid w:val="00E6143A"/>
    <w:rsid w:val="00E7336F"/>
    <w:rsid w:val="00EA5681"/>
    <w:rsid w:val="00F66876"/>
    <w:rsid w:val="0322C105"/>
    <w:rsid w:val="439B723C"/>
    <w:rsid w:val="63877A3C"/>
    <w:rsid w:val="7760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5867CF0-4E4C-4AA0-A470-A0A9A8A9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9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3C25E3"/>
    <w:pPr>
      <w:spacing w:after="200" w:line="276" w:lineRule="auto"/>
      <w:ind w:left="720" w:firstLine="709"/>
      <w:contextualSpacing/>
      <w:jc w:val="both"/>
    </w:pPr>
    <w:rPr>
      <w:rFonts w:ascii="Times New Roman" w:eastAsiaTheme="minorHAnsi" w:hAnsi="Times New Roman"/>
      <w:sz w:val="28"/>
      <w:lang w:eastAsia="en-US"/>
    </w:rPr>
  </w:style>
  <w:style w:type="paragraph" w:styleId="a5">
    <w:name w:val="caption"/>
    <w:basedOn w:val="a"/>
    <w:next w:val="a"/>
    <w:autoRedefine/>
    <w:uiPriority w:val="35"/>
    <w:unhideWhenUsed/>
    <w:qFormat/>
    <w:rsid w:val="00DD1236"/>
    <w:pPr>
      <w:spacing w:after="200" w:line="240" w:lineRule="auto"/>
      <w:ind w:firstLine="709"/>
      <w:jc w:val="both"/>
    </w:pPr>
    <w:rPr>
      <w:rFonts w:ascii="Times New Roman" w:eastAsiaTheme="minorHAnsi" w:hAnsi="Times New Roman"/>
      <w:bCs/>
      <w:sz w:val="28"/>
      <w:szCs w:val="18"/>
      <w:lang w:eastAsia="en-US"/>
    </w:rPr>
  </w:style>
  <w:style w:type="paragraph" w:styleId="a6">
    <w:name w:val="header"/>
    <w:basedOn w:val="a"/>
    <w:link w:val="a7"/>
    <w:uiPriority w:val="99"/>
    <w:unhideWhenUsed/>
    <w:rsid w:val="003C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25E3"/>
  </w:style>
  <w:style w:type="paragraph" w:styleId="a8">
    <w:name w:val="footer"/>
    <w:basedOn w:val="a"/>
    <w:link w:val="a9"/>
    <w:uiPriority w:val="99"/>
    <w:unhideWhenUsed/>
    <w:rsid w:val="003C25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2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7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\OneDrive\&#1044;&#1086;&#1082;&#1091;&#1084;&#1077;&#1085;&#1090;&#1099;\&#1053;&#1072;&#1089;&#1090;&#1088;&#1072;&#1080;&#1074;&#1072;&#1077;&#1084;&#1099;&#1077;%20&#1096;&#1072;&#1073;&#1083;&#1086;&#1085;&#1099;%20Office\&#1052;&#1072;&#1085;&#1076;&#1088;&#1080;&#1082;&#1086;&#1074;%20&#1040;&#1083;&#1077;&#1082;&#1089;&#1072;&#1085;&#1076;&#1088;%208&#1048;11%20lab_%5b&#1096;&#1072;&#1073;&#1083;&#1086;&#1085;%5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CF9E6-1761-4E8B-A0C9-F00E23325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Мандриков Александр 8И11 lab_[шаблон].dotx</Template>
  <TotalTime>55</TotalTime>
  <Pages>1</Pages>
  <Words>2168</Words>
  <Characters>12362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8И11 Александр Мандриков</dc:creator>
  <cp:lastModifiedBy>8И11 Александр Мандриков</cp:lastModifiedBy>
  <cp:revision>3</cp:revision>
  <dcterms:created xsi:type="dcterms:W3CDTF">2023-09-17T15:04:00Z</dcterms:created>
  <dcterms:modified xsi:type="dcterms:W3CDTF">2023-09-18T05:45:00Z</dcterms:modified>
</cp:coreProperties>
</file>